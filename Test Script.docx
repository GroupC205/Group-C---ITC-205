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31766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&lt;Test Case 1 </w:t>
            </w:r>
            <w:r w:rsidR="00C05D0A">
              <w:rPr>
                <w:color w:val="0000FF"/>
                <w:sz w:val="24"/>
                <w:szCs w:val="24"/>
              </w:rPr>
              <w:t>&gt;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87210" w:rsidRPr="00E303EF" w:rsidRDefault="00531B5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31766A">
              <w:rPr>
                <w:color w:val="0000FF"/>
                <w:sz w:val="24"/>
                <w:szCs w:val="24"/>
              </w:rPr>
              <w:t xml:space="preserve">Car Park </w:t>
            </w:r>
            <w:r w:rsidR="00C05D0A">
              <w:rPr>
                <w:color w:val="0000FF"/>
                <w:sz w:val="24"/>
                <w:szCs w:val="24"/>
              </w:rPr>
              <w:t>&gt;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766A" w:rsidRDefault="0031766A"/>
          <w:p w:rsidR="0031766A" w:rsidRDefault="0031766A"/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  <w:gridCol w:w="5078"/>
            </w:tblGrid>
            <w:tr w:rsidR="00287210" w:rsidRPr="0031766A" w:rsidTr="0031766A">
              <w:trPr>
                <w:gridAfter w:val="1"/>
                <w:wAfter w:w="5078" w:type="dxa"/>
              </w:trPr>
              <w:tc>
                <w:tcPr>
                  <w:tcW w:w="247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87210" w:rsidRPr="00BF6A98" w:rsidRDefault="00287210" w:rsidP="00337B8B">
                  <w:r w:rsidRPr="00BF6A98">
                    <w:t xml:space="preserve">public class Carpark implements </w:t>
                  </w:r>
                  <w:proofErr w:type="spellStart"/>
                  <w:r w:rsidRPr="00BF6A98">
                    <w:t>ICarpark</w:t>
                  </w:r>
                  <w:proofErr w:type="spellEnd"/>
                  <w:r w:rsidRPr="00BF6A98">
                    <w:t xml:space="preserve"> {</w:t>
                  </w:r>
                </w:p>
              </w:tc>
            </w:tr>
            <w:tr w:rsidR="00287210" w:rsidRPr="0031766A" w:rsidTr="0031766A">
              <w:tc>
                <w:tcPr>
                  <w:tcW w:w="247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87210" w:rsidRPr="00BF6A98" w:rsidRDefault="00287210" w:rsidP="00337B8B"/>
              </w:tc>
              <w:tc>
                <w:tcPr>
                  <w:tcW w:w="507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87210" w:rsidRPr="00BF6A98" w:rsidRDefault="00287210" w:rsidP="00337B8B"/>
              </w:tc>
            </w:tr>
            <w:tr w:rsidR="00287210" w:rsidRPr="0031766A" w:rsidTr="0031766A">
              <w:tc>
                <w:tcPr>
                  <w:tcW w:w="247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87210" w:rsidRPr="00BF6A98" w:rsidRDefault="00287210" w:rsidP="00337B8B"/>
              </w:tc>
              <w:tc>
                <w:tcPr>
                  <w:tcW w:w="507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87210" w:rsidRPr="00BF6A98" w:rsidRDefault="00287210" w:rsidP="00337B8B">
                  <w:r w:rsidRPr="00BF6A98">
                    <w:t>private List&lt;</w:t>
                  </w:r>
                  <w:proofErr w:type="spellStart"/>
                  <w:r w:rsidRPr="00BF6A98">
                    <w:t>ICarparkObserver</w:t>
                  </w:r>
                  <w:proofErr w:type="spellEnd"/>
                  <w:r w:rsidRPr="00BF6A98">
                    <w:t>&gt; observers;</w:t>
                  </w:r>
                </w:p>
              </w:tc>
            </w:tr>
            <w:tr w:rsidR="00287210" w:rsidRPr="0031766A" w:rsidTr="0031766A">
              <w:tc>
                <w:tcPr>
                  <w:tcW w:w="247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87210" w:rsidRPr="00BF6A98" w:rsidRDefault="00287210" w:rsidP="00337B8B"/>
              </w:tc>
              <w:tc>
                <w:tcPr>
                  <w:tcW w:w="507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87210" w:rsidRPr="00BF6A98" w:rsidRDefault="00287210" w:rsidP="00337B8B">
                  <w:r w:rsidRPr="00BF6A98">
                    <w:t xml:space="preserve">private String </w:t>
                  </w:r>
                  <w:proofErr w:type="spellStart"/>
                  <w:r w:rsidRPr="00BF6A98">
                    <w:t>carparkId</w:t>
                  </w:r>
                  <w:proofErr w:type="spellEnd"/>
                  <w:r w:rsidRPr="00BF6A98">
                    <w:t>;</w:t>
                  </w:r>
                </w:p>
              </w:tc>
            </w:tr>
            <w:tr w:rsidR="00287210" w:rsidRPr="0031766A" w:rsidTr="0031766A">
              <w:tc>
                <w:tcPr>
                  <w:tcW w:w="247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87210" w:rsidRPr="00BF6A98" w:rsidRDefault="00287210" w:rsidP="00337B8B"/>
              </w:tc>
              <w:tc>
                <w:tcPr>
                  <w:tcW w:w="507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87210" w:rsidRPr="00BF6A98" w:rsidRDefault="00287210" w:rsidP="00337B8B">
                  <w:r w:rsidRPr="00BF6A98">
                    <w:t xml:space="preserve">private </w:t>
                  </w:r>
                  <w:proofErr w:type="spellStart"/>
                  <w:r w:rsidRPr="00BF6A98">
                    <w:t>int</w:t>
                  </w:r>
                  <w:proofErr w:type="spellEnd"/>
                  <w:r w:rsidRPr="00BF6A98">
                    <w:t xml:space="preserve"> capacity;</w:t>
                  </w:r>
                </w:p>
              </w:tc>
            </w:tr>
            <w:tr w:rsidR="00287210" w:rsidRPr="0031766A" w:rsidTr="0031766A">
              <w:tc>
                <w:tcPr>
                  <w:tcW w:w="247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87210" w:rsidRPr="00BF6A98" w:rsidRDefault="00287210" w:rsidP="00337B8B"/>
              </w:tc>
              <w:tc>
                <w:tcPr>
                  <w:tcW w:w="507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87210" w:rsidRPr="00BF6A98" w:rsidRDefault="00287210" w:rsidP="00337B8B">
                  <w:r w:rsidRPr="00BF6A98">
                    <w:t xml:space="preserve">private </w:t>
                  </w:r>
                  <w:proofErr w:type="spellStart"/>
                  <w:r w:rsidRPr="00BF6A98">
                    <w:t>int</w:t>
                  </w:r>
                  <w:proofErr w:type="spellEnd"/>
                  <w:r w:rsidRPr="00BF6A98">
                    <w:t xml:space="preserve"> </w:t>
                  </w:r>
                  <w:proofErr w:type="spellStart"/>
                  <w:r w:rsidRPr="00BF6A98">
                    <w:t>nParked</w:t>
                  </w:r>
                  <w:proofErr w:type="spellEnd"/>
                  <w:r w:rsidRPr="00BF6A98">
                    <w:t>;</w:t>
                  </w:r>
                </w:p>
              </w:tc>
            </w:tr>
            <w:tr w:rsidR="00287210" w:rsidRPr="0031766A" w:rsidTr="0031766A">
              <w:tc>
                <w:tcPr>
                  <w:tcW w:w="247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87210" w:rsidRPr="00BF6A98" w:rsidRDefault="00287210" w:rsidP="00337B8B"/>
              </w:tc>
              <w:tc>
                <w:tcPr>
                  <w:tcW w:w="507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87210" w:rsidRPr="00BF6A98" w:rsidRDefault="00287210" w:rsidP="00337B8B">
                  <w:r w:rsidRPr="00BF6A98">
                    <w:t xml:space="preserve">private </w:t>
                  </w:r>
                  <w:proofErr w:type="spellStart"/>
                  <w:r w:rsidRPr="00BF6A98">
                    <w:t>IAdhocTicketDAO</w:t>
                  </w:r>
                  <w:proofErr w:type="spellEnd"/>
                  <w:r w:rsidRPr="00BF6A98">
                    <w:t xml:space="preserve"> </w:t>
                  </w:r>
                  <w:proofErr w:type="spellStart"/>
                  <w:r w:rsidRPr="00BF6A98">
                    <w:t>adhocTicketDAO</w:t>
                  </w:r>
                  <w:proofErr w:type="spellEnd"/>
                  <w:r w:rsidRPr="00BF6A98">
                    <w:t>;</w:t>
                  </w:r>
                </w:p>
              </w:tc>
            </w:tr>
            <w:tr w:rsidR="00287210" w:rsidRPr="0031766A" w:rsidTr="0031766A">
              <w:tc>
                <w:tcPr>
                  <w:tcW w:w="247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87210" w:rsidRPr="00BF6A98" w:rsidRDefault="00287210" w:rsidP="00337B8B"/>
              </w:tc>
              <w:tc>
                <w:tcPr>
                  <w:tcW w:w="507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87210" w:rsidRPr="00BF6A98" w:rsidRDefault="00287210" w:rsidP="00337B8B">
                  <w:r w:rsidRPr="00BF6A98">
                    <w:t xml:space="preserve">private </w:t>
                  </w:r>
                  <w:proofErr w:type="spellStart"/>
                  <w:r w:rsidRPr="00BF6A98">
                    <w:t>ISeasonTicketDAO</w:t>
                  </w:r>
                  <w:proofErr w:type="spellEnd"/>
                  <w:r w:rsidRPr="00BF6A98">
                    <w:t xml:space="preserve"> </w:t>
                  </w:r>
                  <w:proofErr w:type="spellStart"/>
                  <w:r w:rsidRPr="00BF6A98">
                    <w:t>seasonTicketDAO</w:t>
                  </w:r>
                  <w:proofErr w:type="spellEnd"/>
                  <w:r w:rsidRPr="00BF6A98">
                    <w:t>;</w:t>
                  </w:r>
                </w:p>
              </w:tc>
            </w:tr>
          </w:tbl>
          <w:p w:rsidR="00E303EF" w:rsidRPr="00C05D0A" w:rsidRDefault="00E303EF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87210" w:rsidRDefault="00287210" w:rsidP="00287210">
            <w:r>
              <w:t>In previous program, the GUI didn’t provide ticket  time, minutes and price in LCD display</w:t>
            </w:r>
          </w:p>
          <w:p w:rsidR="00E303EF" w:rsidRPr="00A11301" w:rsidRDefault="00E303EF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F5E67" w:rsidRDefault="00287210">
            <w:pPr>
              <w:pStyle w:val="bp"/>
              <w:rPr>
                <w:sz w:val="24"/>
                <w:szCs w:val="24"/>
              </w:rPr>
            </w:pPr>
            <w:r w:rsidRPr="00FF5E67">
              <w:rPr>
                <w:sz w:val="24"/>
                <w:szCs w:val="24"/>
              </w:rPr>
              <w:t>Ticket time, minutes and price displays in LCD display panel.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  <w:bookmarkStart w:id="0" w:name="_GoBack"/>
            <w:bookmarkEnd w:id="0"/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28721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DF158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C60" w:rsidRDefault="00305C60">
      <w:r>
        <w:separator/>
      </w:r>
    </w:p>
  </w:endnote>
  <w:endnote w:type="continuationSeparator" w:id="0">
    <w:p w:rsidR="00305C60" w:rsidRDefault="00305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5E6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F5E67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C60" w:rsidRDefault="00305C60">
      <w:r>
        <w:separator/>
      </w:r>
    </w:p>
  </w:footnote>
  <w:footnote w:type="continuationSeparator" w:id="0">
    <w:p w:rsidR="00305C60" w:rsidRDefault="00305C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31766A" w:rsidP="00B71A35">
          <w:r>
            <w:t xml:space="preserve">&lt;Test Script 1 </w:t>
          </w:r>
          <w:r w:rsidR="00A37650">
            <w:t>&gt;</w:t>
          </w:r>
        </w:p>
      </w:tc>
      <w:tc>
        <w:tcPr>
          <w:tcW w:w="3179" w:type="dxa"/>
        </w:tcPr>
        <w:p w:rsidR="00A37650" w:rsidRDefault="0031766A" w:rsidP="00B71A35">
          <w:r>
            <w:t xml:space="preserve">  Date:  &lt;19/09/2017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87210"/>
    <w:rsid w:val="00291668"/>
    <w:rsid w:val="002A7E47"/>
    <w:rsid w:val="002C1B7F"/>
    <w:rsid w:val="002D07CF"/>
    <w:rsid w:val="002D1D0A"/>
    <w:rsid w:val="002D7BA4"/>
    <w:rsid w:val="002E347B"/>
    <w:rsid w:val="00305C60"/>
    <w:rsid w:val="0031766A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  <w:rsid w:val="00FF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pl-k">
    <w:name w:val="pl-k"/>
    <w:rsid w:val="0031766A"/>
  </w:style>
  <w:style w:type="character" w:customStyle="1" w:styleId="pl-smi">
    <w:name w:val="pl-smi"/>
    <w:rsid w:val="0031766A"/>
  </w:style>
  <w:style w:type="character" w:customStyle="1" w:styleId="pl-c1">
    <w:name w:val="pl-c1"/>
    <w:rsid w:val="003176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pl-k">
    <w:name w:val="pl-k"/>
    <w:rsid w:val="0031766A"/>
  </w:style>
  <w:style w:type="character" w:customStyle="1" w:styleId="pl-smi">
    <w:name w:val="pl-smi"/>
    <w:rsid w:val="0031766A"/>
  </w:style>
  <w:style w:type="character" w:customStyle="1" w:styleId="pl-c1">
    <w:name w:val="pl-c1"/>
    <w:rsid w:val="00317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Study Group</cp:lastModifiedBy>
  <cp:revision>2</cp:revision>
  <cp:lastPrinted>2003-10-05T22:49:00Z</cp:lastPrinted>
  <dcterms:created xsi:type="dcterms:W3CDTF">2017-09-20T01:47:00Z</dcterms:created>
  <dcterms:modified xsi:type="dcterms:W3CDTF">2017-09-20T01:47:00Z</dcterms:modified>
</cp:coreProperties>
</file>